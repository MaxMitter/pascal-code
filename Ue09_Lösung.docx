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C3A" w:rsidRDefault="00211F51" w:rsidP="003E63D8">
      <w:pPr>
        <w:pStyle w:val="berschrift2"/>
        <w:numPr>
          <w:ilvl w:val="0"/>
          <w:numId w:val="1"/>
        </w:numPr>
        <w:ind w:left="426" w:hanging="350"/>
        <w:rPr>
          <w:lang w:val="de-DE"/>
        </w:rPr>
      </w:pPr>
      <w:r>
        <w:rPr>
          <w:lang w:val="de-DE"/>
        </w:rPr>
        <w:t>Wunschlisten-Analysator</w:t>
      </w:r>
    </w:p>
    <w:p w:rsidR="0001063C" w:rsidRDefault="00974E55" w:rsidP="000E2330">
      <w:pPr>
        <w:pStyle w:val="berschrift3"/>
        <w:numPr>
          <w:ilvl w:val="1"/>
          <w:numId w:val="1"/>
        </w:numPr>
        <w:ind w:left="567" w:hanging="491"/>
        <w:rPr>
          <w:lang w:val="de-DE"/>
        </w:rPr>
      </w:pPr>
      <w:r>
        <w:rPr>
          <w:lang w:val="de-DE"/>
        </w:rPr>
        <w:t>Lösungsidee</w:t>
      </w:r>
    </w:p>
    <w:p w:rsidR="00B8004B" w:rsidRDefault="00223C03" w:rsidP="004F214C">
      <w:r>
        <w:rPr>
          <w:lang w:val="de-DE"/>
        </w:rPr>
        <w:t xml:space="preserve">Der Wunschlisten-Analysator </w:t>
      </w:r>
      <w:r w:rsidR="00007CE9">
        <w:rPr>
          <w:lang w:val="de-DE"/>
        </w:rPr>
        <w:t xml:space="preserve">liest so lange den Namen eines Kindes und ein Geschenk ein, bis der User eine leere Eingabe tätigt. </w:t>
      </w:r>
      <w:r w:rsidR="006B68A5">
        <w:rPr>
          <w:lang w:val="de-DE"/>
        </w:rPr>
        <w:t xml:space="preserve">Jede Eingabe wird an eine Funktion übergeben, die den Namen des Kindes und das Geschenk mithilfe der Standardfunktionen </w:t>
      </w:r>
      <w:proofErr w:type="gramStart"/>
      <w:r w:rsidR="006B68A5">
        <w:rPr>
          <w:lang w:val="de-DE"/>
        </w:rPr>
        <w:t>Pos(</w:t>
      </w:r>
      <w:proofErr w:type="gramEnd"/>
      <w:r w:rsidR="006B68A5">
        <w:rPr>
          <w:lang w:val="de-DE"/>
        </w:rPr>
        <w:t xml:space="preserve">) und Delete() in zwei variablen speichert. </w:t>
      </w:r>
      <w:r w:rsidR="002F5300">
        <w:rPr>
          <w:lang w:val="de-DE"/>
        </w:rPr>
        <w:t xml:space="preserve">Diese Variablen werden dann mit einer dritten, die einen Zeiger auf die Wunschliste enthält, an </w:t>
      </w:r>
      <w:r w:rsidR="007E4C8A">
        <w:rPr>
          <w:lang w:val="de-DE"/>
        </w:rPr>
        <w:t xml:space="preserve">die Funktion </w:t>
      </w:r>
      <w:proofErr w:type="spellStart"/>
      <w:proofErr w:type="gramStart"/>
      <w:r w:rsidR="007E4C8A">
        <w:rPr>
          <w:lang w:val="de-DE"/>
        </w:rPr>
        <w:t>AddPresent</w:t>
      </w:r>
      <w:proofErr w:type="spellEnd"/>
      <w:r w:rsidR="007E4C8A">
        <w:rPr>
          <w:lang w:val="de-DE"/>
        </w:rPr>
        <w:t>(</w:t>
      </w:r>
      <w:proofErr w:type="gramEnd"/>
      <w:r w:rsidR="007E4C8A">
        <w:rPr>
          <w:lang w:val="de-DE"/>
        </w:rPr>
        <w:t xml:space="preserve">) übergeben. </w:t>
      </w:r>
      <w:r w:rsidR="00671CFA">
        <w:rPr>
          <w:lang w:val="de-DE"/>
        </w:rPr>
        <w:t>Diese Funktion ist zur einfachen Wiederverwendung in einer Unit umgesetzt.</w:t>
      </w:r>
    </w:p>
    <w:p w:rsidR="004E5073" w:rsidRDefault="00316A0E" w:rsidP="004F214C">
      <w:proofErr w:type="spellStart"/>
      <w:proofErr w:type="gramStart"/>
      <w:r>
        <w:t>AddPresent</w:t>
      </w:r>
      <w:proofErr w:type="spellEnd"/>
      <w:r>
        <w:t>(</w:t>
      </w:r>
      <w:proofErr w:type="gramEnd"/>
      <w:r>
        <w:t xml:space="preserve">) ruft zu </w:t>
      </w:r>
      <w:r w:rsidR="001141CA">
        <w:t>B</w:t>
      </w:r>
      <w:r>
        <w:t xml:space="preserve">eginn eine </w:t>
      </w:r>
      <w:r w:rsidR="001141CA">
        <w:t xml:space="preserve">Funktion auf, die so lange die Liste durchgeht, </w:t>
      </w:r>
      <w:r w:rsidR="00887BD7">
        <w:t>bis das übergebene Geschenk gefunden wurde</w:t>
      </w:r>
      <w:r w:rsidR="00F75DA9">
        <w:t xml:space="preserve"> oder feststeht, dass es noch nicht in der Liste existiert. </w:t>
      </w:r>
      <w:r w:rsidR="006B4BBA">
        <w:t xml:space="preserve">Wurde das Geschenk gefunden, </w:t>
      </w:r>
      <w:r w:rsidR="00321C0E">
        <w:t xml:space="preserve">wird die Anzahl, wie oft das Geschenk gewünscht wurde, um eins erhöht. </w:t>
      </w:r>
      <w:r w:rsidR="00FD3CFA">
        <w:t xml:space="preserve">Dann sucht eine weitere Funktion nach dem Namen des Kindes, bis er gefunden wurde, oder das ende der Kinder-Liste erreicht wurde. </w:t>
      </w:r>
      <w:r w:rsidR="00052802">
        <w:t xml:space="preserve">Wird das Kind in der Liste nicht gefunden, wird eine neue </w:t>
      </w:r>
      <w:proofErr w:type="spellStart"/>
      <w:r w:rsidR="00052802">
        <w:t>Node</w:t>
      </w:r>
      <w:proofErr w:type="spellEnd"/>
      <w:r w:rsidR="00052802">
        <w:t xml:space="preserve"> erstellt und ans Ende der Kinder-Liste angehängt. </w:t>
      </w:r>
      <w:r w:rsidR="008B5729">
        <w:t xml:space="preserve">Wurde das Geschenk nicht gefunden, wird eine neue </w:t>
      </w:r>
      <w:proofErr w:type="spellStart"/>
      <w:r w:rsidR="008B5729">
        <w:t>Node</w:t>
      </w:r>
      <w:proofErr w:type="spellEnd"/>
      <w:r w:rsidR="008B5729">
        <w:t xml:space="preserve"> erstellt und ans Ende der Wunschliste angehängt. Nach dem Anhängen wird dasselbe wie bei gefundenem Element ausgeführt, und das Kind, </w:t>
      </w:r>
      <w:r w:rsidR="00FC1B17">
        <w:t>wenn noch nicht vorhanden, an die Liste angehängt.</w:t>
      </w:r>
    </w:p>
    <w:p w:rsidR="007403E4" w:rsidRPr="00671CFA" w:rsidRDefault="0013415F" w:rsidP="004F214C">
      <w:r>
        <w:t xml:space="preserve">Die Funktion </w:t>
      </w:r>
      <w:proofErr w:type="spellStart"/>
      <w:proofErr w:type="gramStart"/>
      <w:r>
        <w:t>WriteWishList</w:t>
      </w:r>
      <w:proofErr w:type="spellEnd"/>
      <w:r>
        <w:t>(</w:t>
      </w:r>
      <w:proofErr w:type="gramEnd"/>
      <w:r>
        <w:t xml:space="preserve">) </w:t>
      </w:r>
      <w:r w:rsidR="00124AD3">
        <w:t>setzt den Wert de</w:t>
      </w:r>
      <w:r w:rsidR="00532D54">
        <w:t xml:space="preserve">s Ankerelements auf ‘‘. </w:t>
      </w:r>
      <w:r w:rsidR="00313394">
        <w:t xml:space="preserve">Eine Schleife gibt so lange jedes Element aus, bis das Ankerelement mit dem leeren Wert erreicht wird. </w:t>
      </w:r>
      <w:r w:rsidR="00C50039">
        <w:t xml:space="preserve">Innerhalb der Schleife wird </w:t>
      </w:r>
      <w:r w:rsidR="00A97A51">
        <w:t>a</w:t>
      </w:r>
      <w:r w:rsidR="00C50039">
        <w:t>usgegeben, wie oft jedes Geschenk gewünscht wurde, das Geschenk selbst und eine Liste aller Kinder, die sich dieses Geschenk gewünscht haben.</w:t>
      </w:r>
    </w:p>
    <w:p w:rsidR="00686B48" w:rsidRDefault="000E2330" w:rsidP="000E2330">
      <w:pPr>
        <w:pStyle w:val="berschrift3"/>
        <w:rPr>
          <w:lang w:val="en-GB"/>
        </w:rPr>
      </w:pPr>
      <w:r w:rsidRPr="005C3505">
        <w:rPr>
          <w:lang w:val="en-GB"/>
        </w:rPr>
        <w:t>1.2.</w:t>
      </w:r>
      <w:r w:rsidR="00BF4333">
        <w:rPr>
          <w:lang w:val="en-GB"/>
        </w:rPr>
        <w:t>1.</w:t>
      </w:r>
      <w:r w:rsidRPr="005C3505">
        <w:rPr>
          <w:lang w:val="en-GB"/>
        </w:rPr>
        <w:t xml:space="preserve"> </w:t>
      </w:r>
      <w:r w:rsidR="00C267C8">
        <w:rPr>
          <w:lang w:val="en-GB"/>
        </w:rPr>
        <w:t>Pascal-Code</w:t>
      </w:r>
      <w:r w:rsidR="00606E57">
        <w:rPr>
          <w:lang w:val="en-GB"/>
        </w:rPr>
        <w:t xml:space="preserve"> </w:t>
      </w:r>
      <w:proofErr w:type="spellStart"/>
      <w:r w:rsidR="00606E57">
        <w:rPr>
          <w:lang w:val="en-GB"/>
        </w:rPr>
        <w:t>Hauptprogramm</w:t>
      </w:r>
      <w:proofErr w:type="spellEnd"/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569CD6"/>
          <w:lang w:val="en-GB" w:eastAsia="de-AT"/>
        </w:rPr>
        <w:t>PROGRAM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WishListAnalyzer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C25119">
        <w:rPr>
          <w:rFonts w:ascii="Consolas" w:eastAsia="Times New Roman" w:hAnsi="Consolas" w:cs="Times New Roman"/>
          <w:color w:val="569CD6"/>
          <w:lang w:val="en-GB" w:eastAsia="de-AT"/>
        </w:rPr>
        <w:t>USES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WishListUnit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C25119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: </w:t>
      </w:r>
      <w:proofErr w:type="spell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WishList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C25119">
        <w:rPr>
          <w:rFonts w:ascii="Consolas" w:eastAsia="Times New Roman" w:hAnsi="Consolas" w:cs="Times New Roman"/>
          <w:color w:val="569CD6"/>
          <w:lang w:val="en-GB" w:eastAsia="de-AT"/>
        </w:rPr>
        <w:t>PROCEDURE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proofErr w:type="gramStart"/>
      <w:r w:rsidRPr="00C25119">
        <w:rPr>
          <w:rFonts w:ascii="Consolas" w:eastAsia="Times New Roman" w:hAnsi="Consolas" w:cs="Times New Roman"/>
          <w:color w:val="DCDCAA"/>
          <w:lang w:val="en-GB" w:eastAsia="de-AT"/>
        </w:rPr>
        <w:t>AddPresentToList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s: </w:t>
      </w:r>
      <w:r w:rsidRPr="00C25119">
        <w:rPr>
          <w:rFonts w:ascii="Consolas" w:eastAsia="Times New Roman" w:hAnsi="Consolas" w:cs="Times New Roman"/>
          <w:color w:val="569CD6"/>
          <w:lang w:val="en-GB" w:eastAsia="de-AT"/>
        </w:rPr>
        <w:t>string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C25119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childName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, present: </w:t>
      </w:r>
      <w:r w:rsidRPr="00C25119">
        <w:rPr>
          <w:rFonts w:ascii="Consolas" w:eastAsia="Times New Roman" w:hAnsi="Consolas" w:cs="Times New Roman"/>
          <w:color w:val="569CD6"/>
          <w:lang w:val="en-GB" w:eastAsia="de-AT"/>
        </w:rPr>
        <w:t>string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C25119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C25119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C25119">
        <w:rPr>
          <w:rFonts w:ascii="Consolas" w:eastAsia="Times New Roman" w:hAnsi="Consolas" w:cs="Times New Roman"/>
          <w:color w:val="6A9955"/>
          <w:lang w:val="en-GB" w:eastAsia="de-AT"/>
        </w:rPr>
        <w:t>AddPresentToList</w:t>
      </w:r>
      <w:proofErr w:type="spellEnd"/>
      <w:r w:rsidRPr="00C25119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proofErr w:type="gram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childName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:</w:t>
      </w:r>
      <w:proofErr w:type="gram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= s;</w:t>
      </w:r>
    </w:p>
    <w:p w:rsidR="00C25119" w:rsidRPr="00C25119" w:rsidRDefault="00C25119" w:rsidP="00923FF2">
      <w:pPr>
        <w:shd w:val="clear" w:color="auto" w:fill="1E1E1E"/>
        <w:ind w:left="1701" w:hanging="1701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gram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Delete(</w:t>
      </w:r>
      <w:proofErr w:type="gram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childName, </w:t>
      </w:r>
      <w:proofErr w:type="spell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Pos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r w:rsidRPr="00C25119">
        <w:rPr>
          <w:rFonts w:ascii="Consolas" w:eastAsia="Times New Roman" w:hAnsi="Consolas" w:cs="Times New Roman"/>
          <w:color w:val="CE9178"/>
          <w:lang w:val="en-GB" w:eastAsia="de-AT"/>
        </w:rPr>
        <w:t>':'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, </w:t>
      </w:r>
      <w:proofErr w:type="spell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childName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), Length(s) -</w:t>
      </w:r>
      <w:r w:rsidR="00923FF2">
        <w:rPr>
          <w:rFonts w:ascii="Consolas" w:eastAsia="Times New Roman" w:hAnsi="Consolas" w:cs="Times New Roman"/>
          <w:color w:val="D4D4D4"/>
          <w:lang w:val="en-GB" w:eastAsia="de-AT"/>
        </w:rPr>
        <w:t xml:space="preserve"> </w:t>
      </w:r>
      <w:proofErr w:type="spell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Pos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r w:rsidRPr="00C25119">
        <w:rPr>
          <w:rFonts w:ascii="Consolas" w:eastAsia="Times New Roman" w:hAnsi="Consolas" w:cs="Times New Roman"/>
          <w:color w:val="CE9178"/>
          <w:lang w:val="en-GB" w:eastAsia="de-AT"/>
        </w:rPr>
        <w:t>':'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, </w:t>
      </w:r>
      <w:proofErr w:type="spell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childName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) + </w:t>
      </w:r>
      <w:r w:rsidRPr="00C25119">
        <w:rPr>
          <w:rFonts w:ascii="Consolas" w:eastAsia="Times New Roman" w:hAnsi="Consolas" w:cs="Times New Roman"/>
          <w:color w:val="B5CEA8"/>
          <w:lang w:val="en-GB" w:eastAsia="de-AT"/>
        </w:rPr>
        <w:t>1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gram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present :</w:t>
      </w:r>
      <w:proofErr w:type="gram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= s;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gram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Delete(</w:t>
      </w:r>
      <w:proofErr w:type="gram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present, </w:t>
      </w:r>
      <w:r w:rsidRPr="00C25119">
        <w:rPr>
          <w:rFonts w:ascii="Consolas" w:eastAsia="Times New Roman" w:hAnsi="Consolas" w:cs="Times New Roman"/>
          <w:color w:val="B5CEA8"/>
          <w:lang w:val="en-GB" w:eastAsia="de-AT"/>
        </w:rPr>
        <w:t>1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, </w:t>
      </w:r>
      <w:proofErr w:type="spell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Pos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r w:rsidRPr="00C25119">
        <w:rPr>
          <w:rFonts w:ascii="Consolas" w:eastAsia="Times New Roman" w:hAnsi="Consolas" w:cs="Times New Roman"/>
          <w:color w:val="CE9178"/>
          <w:lang w:val="en-GB" w:eastAsia="de-AT"/>
        </w:rPr>
        <w:t>' '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, present));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proofErr w:type="gram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AddPresent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, </w:t>
      </w:r>
      <w:proofErr w:type="spell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childName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, present);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C25119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C25119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C25119">
        <w:rPr>
          <w:rFonts w:ascii="Consolas" w:eastAsia="Times New Roman" w:hAnsi="Consolas" w:cs="Times New Roman"/>
          <w:color w:val="6A9955"/>
          <w:lang w:val="en-GB" w:eastAsia="de-AT"/>
        </w:rPr>
        <w:t>AddPresentToList</w:t>
      </w:r>
      <w:proofErr w:type="spellEnd"/>
      <w:r w:rsidRPr="00C25119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C25119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s: </w:t>
      </w:r>
      <w:r w:rsidRPr="00C25119">
        <w:rPr>
          <w:rFonts w:ascii="Consolas" w:eastAsia="Times New Roman" w:hAnsi="Consolas" w:cs="Times New Roman"/>
          <w:color w:val="569CD6"/>
          <w:lang w:val="en-GB" w:eastAsia="de-AT"/>
        </w:rPr>
        <w:t>string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C25119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C25119">
        <w:rPr>
          <w:rFonts w:ascii="Consolas" w:eastAsia="Times New Roman" w:hAnsi="Consolas" w:cs="Times New Roman"/>
          <w:color w:val="6A9955"/>
          <w:lang w:val="en-GB" w:eastAsia="de-AT"/>
        </w:rPr>
        <w:t>WishListAnalyzer</w:t>
      </w:r>
      <w:proofErr w:type="spellEnd"/>
      <w:r w:rsidRPr="00C25119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NewWishList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gramStart"/>
      <w:r w:rsidRPr="00C25119">
        <w:rPr>
          <w:rFonts w:ascii="Consolas" w:eastAsia="Times New Roman" w:hAnsi="Consolas" w:cs="Times New Roman"/>
          <w:color w:val="569CD6"/>
          <w:lang w:val="en-GB" w:eastAsia="de-AT"/>
        </w:rPr>
        <w:t>Write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C25119">
        <w:rPr>
          <w:rFonts w:ascii="Consolas" w:eastAsia="Times New Roman" w:hAnsi="Consolas" w:cs="Times New Roman"/>
          <w:color w:val="CE9178"/>
          <w:lang w:val="en-GB" w:eastAsia="de-AT"/>
        </w:rPr>
        <w:t>'Please enter "&lt;Child&gt;: &lt;Present&gt;": '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ReadLn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(s);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C25119">
        <w:rPr>
          <w:rFonts w:ascii="Consolas" w:eastAsia="Times New Roman" w:hAnsi="Consolas" w:cs="Times New Roman"/>
          <w:color w:val="C586C0"/>
          <w:lang w:val="en-GB" w:eastAsia="de-AT"/>
        </w:rPr>
        <w:t>while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s &lt;&gt; </w:t>
      </w:r>
      <w:r w:rsidRPr="00C25119">
        <w:rPr>
          <w:rFonts w:ascii="Consolas" w:eastAsia="Times New Roman" w:hAnsi="Consolas" w:cs="Times New Roman"/>
          <w:color w:val="CE9178"/>
          <w:lang w:val="en-GB" w:eastAsia="de-AT"/>
        </w:rPr>
        <w:t>''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C25119">
        <w:rPr>
          <w:rFonts w:ascii="Consolas" w:eastAsia="Times New Roman" w:hAnsi="Consolas" w:cs="Times New Roman"/>
          <w:color w:val="C586C0"/>
          <w:lang w:val="en-GB" w:eastAsia="de-AT"/>
        </w:rPr>
        <w:t>do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C25119">
        <w:rPr>
          <w:rFonts w:ascii="Consolas" w:eastAsia="Times New Roman" w:hAnsi="Consolas" w:cs="Times New Roman"/>
          <w:color w:val="569CD6"/>
          <w:lang w:val="en-GB" w:eastAsia="de-AT"/>
        </w:rPr>
        <w:t>begin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proofErr w:type="spell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AddPresentToList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(s);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proofErr w:type="gramStart"/>
      <w:r w:rsidRPr="00C25119">
        <w:rPr>
          <w:rFonts w:ascii="Consolas" w:eastAsia="Times New Roman" w:hAnsi="Consolas" w:cs="Times New Roman"/>
          <w:color w:val="569CD6"/>
          <w:lang w:val="en-GB" w:eastAsia="de-AT"/>
        </w:rPr>
        <w:t>Write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C25119">
        <w:rPr>
          <w:rFonts w:ascii="Consolas" w:eastAsia="Times New Roman" w:hAnsi="Consolas" w:cs="Times New Roman"/>
          <w:color w:val="CE9178"/>
          <w:lang w:val="en-GB" w:eastAsia="de-AT"/>
        </w:rPr>
        <w:t>'Please enter "&lt;Child&gt;: &lt;Present&gt;": '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proofErr w:type="spell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ReadLn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(s);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C25119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C25119">
        <w:rPr>
          <w:rFonts w:ascii="Consolas" w:eastAsia="Times New Roman" w:hAnsi="Consolas" w:cs="Times New Roman"/>
          <w:color w:val="6A9955"/>
          <w:lang w:val="en-GB" w:eastAsia="de-AT"/>
        </w:rPr>
        <w:t>(* WHILE *)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WriteWishList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C25119" w:rsidRPr="00C25119" w:rsidRDefault="00C25119" w:rsidP="00C25119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C25119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C25119">
        <w:rPr>
          <w:rFonts w:ascii="Consolas" w:eastAsia="Times New Roman" w:hAnsi="Consolas" w:cs="Times New Roman"/>
          <w:color w:val="D4D4D4"/>
          <w:lang w:val="en-GB" w:eastAsia="de-AT"/>
        </w:rPr>
        <w:t>. </w:t>
      </w:r>
      <w:r w:rsidRPr="00C25119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C25119">
        <w:rPr>
          <w:rFonts w:ascii="Consolas" w:eastAsia="Times New Roman" w:hAnsi="Consolas" w:cs="Times New Roman"/>
          <w:color w:val="6A9955"/>
          <w:lang w:val="en-GB" w:eastAsia="de-AT"/>
        </w:rPr>
        <w:t>WishListAnalyzer</w:t>
      </w:r>
      <w:proofErr w:type="spellEnd"/>
      <w:r w:rsidRPr="00C25119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0E46CA" w:rsidRPr="000838CB" w:rsidRDefault="000E46CA" w:rsidP="00686B48">
      <w:pPr>
        <w:rPr>
          <w:lang w:val="en-GB"/>
        </w:rPr>
      </w:pPr>
    </w:p>
    <w:p w:rsidR="000E46CA" w:rsidRPr="000838CB" w:rsidRDefault="00B92193" w:rsidP="00E32B28">
      <w:pPr>
        <w:pStyle w:val="berschrift3"/>
        <w:rPr>
          <w:lang w:val="en-GB"/>
        </w:rPr>
      </w:pPr>
      <w:r w:rsidRPr="000838CB">
        <w:rPr>
          <w:lang w:val="en-GB"/>
        </w:rPr>
        <w:lastRenderedPageBreak/>
        <w:t xml:space="preserve">1.2.2 </w:t>
      </w:r>
      <w:r w:rsidR="00673680" w:rsidRPr="000838CB">
        <w:rPr>
          <w:lang w:val="en-GB"/>
        </w:rPr>
        <w:t>Pascal-Code Unit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UNIT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WishListUnit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INTERFACE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TYPE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WishNodePtr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= ^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PersonNodePtr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= ^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PersonNode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=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record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prev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, next: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WishNodePtr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wish: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string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n: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integer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(*number of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occurences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of the wish*)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children: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PersonNodePtr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(*RECORD*)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PersonNode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=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record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next: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PersonNodePtr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childName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: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string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RECORD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=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WishNodePtr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PersonList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=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PersonNodePtr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734EB8">
      <w:pPr>
        <w:shd w:val="clear" w:color="auto" w:fill="1E1E1E"/>
        <w:ind w:left="2835" w:hanging="2835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PROCEDURE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gramStart"/>
      <w:r w:rsidRPr="000838CB">
        <w:rPr>
          <w:rFonts w:ascii="Consolas" w:eastAsia="Times New Roman" w:hAnsi="Consolas" w:cs="Times New Roman"/>
          <w:color w:val="DCDCAA"/>
          <w:lang w:val="en-GB" w:eastAsia="de-AT"/>
        </w:rPr>
        <w:t>AddPresent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childName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: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string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  <w:r w:rsidR="00734EB8">
        <w:rPr>
          <w:rFonts w:ascii="Consolas" w:eastAsia="Times New Roman" w:hAnsi="Consolas" w:cs="Times New Roman"/>
          <w:color w:val="D4D4D4"/>
          <w:lang w:val="en-GB" w:eastAsia="de-AT"/>
        </w:rPr>
        <w:t xml:space="preserve"> 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present: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string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PROCEDURE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CDCAA"/>
          <w:lang w:val="en-GB" w:eastAsia="de-AT"/>
        </w:rPr>
        <w:t>WriteWishList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PROCEDURE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CDCAA"/>
          <w:lang w:val="en-GB" w:eastAsia="de-AT"/>
        </w:rPr>
        <w:t>NewWishList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IMPLEMENTATION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PROCEDURE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CDCAA"/>
          <w:lang w:val="en-GB" w:eastAsia="de-AT"/>
        </w:rPr>
        <w:t>WritePersonList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pl: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PersonList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WritePersonList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0838CB">
        <w:rPr>
          <w:rFonts w:ascii="Consolas" w:eastAsia="Times New Roman" w:hAnsi="Consolas" w:cs="Times New Roman"/>
          <w:color w:val="C586C0"/>
          <w:lang w:val="en-GB" w:eastAsia="de-AT"/>
        </w:rPr>
        <w:t>while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pl &lt;&gt;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NIL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gramStart"/>
      <w:r w:rsidRPr="000838CB">
        <w:rPr>
          <w:rFonts w:ascii="Consolas" w:eastAsia="Times New Roman" w:hAnsi="Consolas" w:cs="Times New Roman"/>
          <w:color w:val="C586C0"/>
          <w:lang w:val="en-GB" w:eastAsia="de-AT"/>
        </w:rPr>
        <w:t>do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gramStart"/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Write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pl^.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childName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, </w:t>
      </w:r>
      <w:r w:rsidRPr="000838CB">
        <w:rPr>
          <w:rFonts w:ascii="Consolas" w:eastAsia="Times New Roman" w:hAnsi="Consolas" w:cs="Times New Roman"/>
          <w:color w:val="CE9178"/>
          <w:lang w:val="en-GB" w:eastAsia="de-AT"/>
        </w:rPr>
        <w:t>' '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pl :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=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pl^.next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WritePersonList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PROCEDURE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CDCAA"/>
          <w:lang w:val="en-GB" w:eastAsia="de-AT"/>
        </w:rPr>
        <w:t>WriteWishList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cur: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WishNodePtr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^.wish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:= </w:t>
      </w:r>
      <w:r w:rsidRPr="000838CB">
        <w:rPr>
          <w:rFonts w:ascii="Consolas" w:eastAsia="Times New Roman" w:hAnsi="Consolas" w:cs="Times New Roman"/>
          <w:color w:val="CE9178"/>
          <w:lang w:val="en-GB" w:eastAsia="de-AT"/>
        </w:rPr>
        <w:t>''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cur :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=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^.next;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0838CB">
        <w:rPr>
          <w:rFonts w:ascii="Consolas" w:eastAsia="Times New Roman" w:hAnsi="Consolas" w:cs="Times New Roman"/>
          <w:color w:val="C586C0"/>
          <w:lang w:val="en-GB" w:eastAsia="de-AT"/>
        </w:rPr>
        <w:t>while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cur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^.wish</w:t>
      </w:r>
      <w:proofErr w:type="spellEnd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&lt;&gt; </w:t>
      </w:r>
      <w:r w:rsidRPr="000838CB">
        <w:rPr>
          <w:rFonts w:ascii="Consolas" w:eastAsia="Times New Roman" w:hAnsi="Consolas" w:cs="Times New Roman"/>
          <w:color w:val="CE9178"/>
          <w:lang w:val="en-GB" w:eastAsia="de-AT"/>
        </w:rPr>
        <w:t>''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C586C0"/>
          <w:lang w:val="en-GB" w:eastAsia="de-AT"/>
        </w:rPr>
        <w:t>do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gramStart"/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Write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cur^.n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, </w:t>
      </w:r>
      <w:r w:rsidRPr="000838CB">
        <w:rPr>
          <w:rFonts w:ascii="Consolas" w:eastAsia="Times New Roman" w:hAnsi="Consolas" w:cs="Times New Roman"/>
          <w:color w:val="CE9178"/>
          <w:lang w:val="en-GB" w:eastAsia="de-AT"/>
        </w:rPr>
        <w:t>'*'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,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cur^.wish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, </w:t>
      </w:r>
      <w:r w:rsidRPr="000838CB">
        <w:rPr>
          <w:rFonts w:ascii="Consolas" w:eastAsia="Times New Roman" w:hAnsi="Consolas" w:cs="Times New Roman"/>
          <w:color w:val="CE9178"/>
          <w:lang w:val="en-GB" w:eastAsia="de-AT"/>
        </w:rPr>
        <w:t>': '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WritePersonList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cur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^.children</w:t>
      </w:r>
      <w:proofErr w:type="spellEnd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cur :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=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cur^.next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WHILE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706DA6" w:rsidRDefault="00706DA6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706DA6" w:rsidRDefault="00706DA6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706DA6" w:rsidRDefault="00706DA6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706DA6" w:rsidRPr="000838CB" w:rsidRDefault="00706DA6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PROCEDURE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CDCAA"/>
          <w:lang w:val="en-GB" w:eastAsia="de-AT"/>
        </w:rPr>
        <w:t>NewWishList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lastRenderedPageBreak/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NewWishList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New(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^.wish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:= </w:t>
      </w:r>
      <w:r w:rsidRPr="000838CB">
        <w:rPr>
          <w:rFonts w:ascii="Consolas" w:eastAsia="Times New Roman" w:hAnsi="Consolas" w:cs="Times New Roman"/>
          <w:color w:val="CE9178"/>
          <w:lang w:val="en-GB" w:eastAsia="de-AT"/>
        </w:rPr>
        <w:t>''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^.n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:= </w:t>
      </w:r>
      <w:r w:rsidRPr="000838CB">
        <w:rPr>
          <w:rFonts w:ascii="Consolas" w:eastAsia="Times New Roman" w:hAnsi="Consolas" w:cs="Times New Roman"/>
          <w:color w:val="B5CEA8"/>
          <w:lang w:val="en-GB" w:eastAsia="de-AT"/>
        </w:rPr>
        <w:t>0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^.children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:=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NIL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^.next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:=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prev</w:t>
      </w:r>
      <w:proofErr w:type="spellEnd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:=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6A9955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NewWishList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706DA6" w:rsidRPr="000838CB" w:rsidRDefault="00706DA6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FUNCTION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gramStart"/>
      <w:r w:rsidRPr="000838CB">
        <w:rPr>
          <w:rFonts w:ascii="Consolas" w:eastAsia="Times New Roman" w:hAnsi="Consolas" w:cs="Times New Roman"/>
          <w:color w:val="DCDCAA"/>
          <w:lang w:val="en-GB" w:eastAsia="de-AT"/>
        </w:rPr>
        <w:t>FindWishNode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l: WishList; present: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string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): WishNodePtr;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node: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WishNodePtr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FindWishNode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node :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=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l^.next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l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^.wish</w:t>
      </w:r>
      <w:proofErr w:type="spellEnd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:= present;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if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node &lt;&gt;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NIL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then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gramStart"/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proofErr w:type="gramEnd"/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0838CB">
        <w:rPr>
          <w:rFonts w:ascii="Consolas" w:eastAsia="Times New Roman" w:hAnsi="Consolas" w:cs="Times New Roman"/>
          <w:color w:val="C586C0"/>
          <w:lang w:val="en-GB" w:eastAsia="de-AT"/>
        </w:rPr>
        <w:t>while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node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^.wish</w:t>
      </w:r>
      <w:proofErr w:type="spellEnd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&lt;&gt; present </w:t>
      </w:r>
      <w:r w:rsidRPr="000838CB">
        <w:rPr>
          <w:rFonts w:ascii="Consolas" w:eastAsia="Times New Roman" w:hAnsi="Consolas" w:cs="Times New Roman"/>
          <w:color w:val="C586C0"/>
          <w:lang w:val="en-GB" w:eastAsia="de-AT"/>
        </w:rPr>
        <w:t>do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node :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=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node^.next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if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node = l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then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FindWishNode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=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NIL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else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FindWishNode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= node;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else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FindWishNode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=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NIL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FindWishNode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FUNCTION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gramStart"/>
      <w:r w:rsidRPr="000838CB">
        <w:rPr>
          <w:rFonts w:ascii="Consolas" w:eastAsia="Times New Roman" w:hAnsi="Consolas" w:cs="Times New Roman"/>
          <w:color w:val="DCDCAA"/>
          <w:lang w:val="en-GB" w:eastAsia="de-AT"/>
        </w:rPr>
        <w:t>FindChildNode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l: PersonList; childName: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string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): PersonNodePtr;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FindChildNode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0838CB">
        <w:rPr>
          <w:rFonts w:ascii="Consolas" w:eastAsia="Times New Roman" w:hAnsi="Consolas" w:cs="Times New Roman"/>
          <w:color w:val="C586C0"/>
          <w:lang w:val="en-GB" w:eastAsia="de-AT"/>
        </w:rPr>
        <w:t>while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(l &lt;&gt;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NIL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 AND (l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childName</w:t>
      </w:r>
      <w:proofErr w:type="spellEnd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&lt;&gt;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childName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 </w:t>
      </w:r>
      <w:r w:rsidRPr="000838CB">
        <w:rPr>
          <w:rFonts w:ascii="Consolas" w:eastAsia="Times New Roman" w:hAnsi="Consolas" w:cs="Times New Roman"/>
          <w:color w:val="C586C0"/>
          <w:lang w:val="en-GB" w:eastAsia="de-AT"/>
        </w:rPr>
        <w:t>do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l :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=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l^.next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FindChildNode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= l;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FindChildNode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PROCEDURE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gramStart"/>
      <w:r w:rsidRPr="000838CB">
        <w:rPr>
          <w:rFonts w:ascii="Consolas" w:eastAsia="Times New Roman" w:hAnsi="Consolas" w:cs="Times New Roman"/>
          <w:color w:val="DCDCAA"/>
          <w:lang w:val="en-GB" w:eastAsia="de-AT"/>
        </w:rPr>
        <w:t>AppendPersonList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l: PersonList; n: PersonNodePtr);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cur: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PersonNodePtr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AppendPersonList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if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l =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NIL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then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l :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= n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else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cur :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= l;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r w:rsidRPr="000838CB">
        <w:rPr>
          <w:rFonts w:ascii="Consolas" w:eastAsia="Times New Roman" w:hAnsi="Consolas" w:cs="Times New Roman"/>
          <w:color w:val="C586C0"/>
          <w:lang w:val="en-GB" w:eastAsia="de-AT"/>
        </w:rPr>
        <w:t>while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cur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^.next</w:t>
      </w:r>
      <w:proofErr w:type="spellEnd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&lt;&gt;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nil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C586C0"/>
          <w:lang w:val="en-GB" w:eastAsia="de-AT"/>
        </w:rPr>
        <w:t>do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  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cur :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=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cur^.next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cur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^.next</w:t>
      </w:r>
      <w:proofErr w:type="spellEnd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:= n;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AppendPersonList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PROCEDURE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CDCAA"/>
          <w:lang w:val="en-GB" w:eastAsia="de-AT"/>
        </w:rPr>
        <w:t>NewPersonNode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l: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PersonList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childName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: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string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node: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PersonNodePtr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NewPersonNode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New(node);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node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childName</w:t>
      </w:r>
      <w:proofErr w:type="spellEnd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:=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childName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node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^.next</w:t>
      </w:r>
      <w:proofErr w:type="spellEnd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:=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NIL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AppendPersonList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l, node);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NewPersonNode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PROCEDURE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CDCAA"/>
          <w:lang w:val="en-GB" w:eastAsia="de-AT"/>
        </w:rPr>
        <w:t>AppendWishList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l: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n: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WishNodePtr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lastRenderedPageBreak/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AppendWishList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n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prev</w:t>
      </w:r>
      <w:proofErr w:type="spellEnd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:= l^.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prev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n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^.next</w:t>
      </w:r>
      <w:proofErr w:type="spellEnd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:= l;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l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prev</w:t>
      </w:r>
      <w:proofErr w:type="spellEnd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^.next := n;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l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prev</w:t>
      </w:r>
      <w:proofErr w:type="spellEnd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:= n;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AppendWishList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PROCEDURE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CDCAA"/>
          <w:lang w:val="en-GB" w:eastAsia="de-AT"/>
        </w:rPr>
        <w:t>NewWishNode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l: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present: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string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node: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WishNodePtr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NewWishNode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New(node);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node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^.wish</w:t>
      </w:r>
      <w:proofErr w:type="spellEnd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:= present;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node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^.n</w:t>
      </w:r>
      <w:proofErr w:type="spellEnd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:= </w:t>
      </w:r>
      <w:r w:rsidRPr="000838CB">
        <w:rPr>
          <w:rFonts w:ascii="Consolas" w:eastAsia="Times New Roman" w:hAnsi="Consolas" w:cs="Times New Roman"/>
          <w:color w:val="B5CEA8"/>
          <w:lang w:val="en-GB" w:eastAsia="de-AT"/>
        </w:rPr>
        <w:t>1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node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prev</w:t>
      </w:r>
      <w:proofErr w:type="spellEnd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:=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NIL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node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^.next</w:t>
      </w:r>
      <w:proofErr w:type="spellEnd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:=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NIL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AppendWishList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l, node);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NewWishNode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706DA6">
      <w:pPr>
        <w:shd w:val="clear" w:color="auto" w:fill="1E1E1E"/>
        <w:ind w:left="2835" w:hanging="2835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PROCEDURE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gramStart"/>
      <w:r w:rsidRPr="000838CB">
        <w:rPr>
          <w:rFonts w:ascii="Consolas" w:eastAsia="Times New Roman" w:hAnsi="Consolas" w:cs="Times New Roman"/>
          <w:color w:val="DCDCAA"/>
          <w:lang w:val="en-GB" w:eastAsia="de-AT"/>
        </w:rPr>
        <w:t>AddPresent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WishList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childName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: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string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  <w:r w:rsidR="00706DA6">
        <w:rPr>
          <w:rFonts w:ascii="Consolas" w:eastAsia="Times New Roman" w:hAnsi="Consolas" w:cs="Times New Roman"/>
          <w:color w:val="D4D4D4"/>
          <w:lang w:val="en-GB" w:eastAsia="de-AT"/>
        </w:rPr>
        <w:t xml:space="preserve"> 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present: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string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presentNode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WishNodePtr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childNode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: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PersonNodePtr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presentNode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=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FindWishNode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, present);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if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presentNode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&lt;&gt;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NIL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then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gramStart"/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proofErr w:type="gramEnd"/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Inc(</w:t>
      </w:r>
      <w:proofErr w:type="spellStart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presentNode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^.n);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childNode :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= FindChildNode(presentNode^.children, childName);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if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childNode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=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NIL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then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gramStart"/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proofErr w:type="gramEnd"/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 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NewPersonNode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presentNode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^.children,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childName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IF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else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NewWishNode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, present);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presentNode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: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=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FindWishNode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wl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, present);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if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presentNode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&lt;&gt;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NIL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then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gramStart"/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proofErr w:type="gramEnd"/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  </w:t>
      </w:r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childNode :</w:t>
      </w:r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= FindChildNode(presentNode^.children, childName);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if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childNode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=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NIL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then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gramStart"/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proofErr w:type="gramEnd"/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    </w:t>
      </w:r>
      <w:proofErr w:type="spellStart"/>
      <w:proofErr w:type="gram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NewPersonNode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presentNode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^.children, </w:t>
      </w:r>
      <w:proofErr w:type="spellStart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childName</w:t>
      </w:r>
      <w:proofErr w:type="spellEnd"/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IF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IF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IF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WishListUnit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  </w:t>
      </w:r>
    </w:p>
    <w:p w:rsidR="000838CB" w:rsidRPr="000838CB" w:rsidRDefault="000838CB" w:rsidP="000838CB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0838CB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0838CB">
        <w:rPr>
          <w:rFonts w:ascii="Consolas" w:eastAsia="Times New Roman" w:hAnsi="Consolas" w:cs="Times New Roman"/>
          <w:color w:val="D4D4D4"/>
          <w:lang w:val="en-GB" w:eastAsia="de-AT"/>
        </w:rPr>
        <w:t>. </w:t>
      </w:r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WishListUnit</w:t>
      </w:r>
      <w:proofErr w:type="spellEnd"/>
      <w:r w:rsidRPr="000838CB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E32B28" w:rsidRDefault="00E32B28" w:rsidP="00686B48">
      <w:pPr>
        <w:rPr>
          <w:lang w:val="en-GB"/>
        </w:rPr>
      </w:pPr>
    </w:p>
    <w:p w:rsidR="005850AD" w:rsidRDefault="005850AD" w:rsidP="00686B48">
      <w:pPr>
        <w:rPr>
          <w:lang w:val="en-GB"/>
        </w:rPr>
      </w:pPr>
    </w:p>
    <w:p w:rsidR="005850AD" w:rsidRDefault="005850AD" w:rsidP="00686B48">
      <w:pPr>
        <w:rPr>
          <w:lang w:val="en-GB"/>
        </w:rPr>
      </w:pPr>
    </w:p>
    <w:p w:rsidR="005850AD" w:rsidRDefault="005850AD" w:rsidP="00686B48">
      <w:pPr>
        <w:rPr>
          <w:lang w:val="en-GB"/>
        </w:rPr>
      </w:pPr>
    </w:p>
    <w:p w:rsidR="005850AD" w:rsidRDefault="005850AD" w:rsidP="00686B48">
      <w:pPr>
        <w:rPr>
          <w:lang w:val="en-GB"/>
        </w:rPr>
      </w:pPr>
    </w:p>
    <w:p w:rsidR="005850AD" w:rsidRDefault="005850AD" w:rsidP="00686B48">
      <w:pPr>
        <w:rPr>
          <w:lang w:val="en-GB"/>
        </w:rPr>
      </w:pPr>
    </w:p>
    <w:p w:rsidR="005850AD" w:rsidRDefault="005850AD" w:rsidP="00686B48">
      <w:pPr>
        <w:rPr>
          <w:lang w:val="en-GB"/>
        </w:rPr>
      </w:pPr>
    </w:p>
    <w:p w:rsidR="005850AD" w:rsidRDefault="005850AD" w:rsidP="000A2564">
      <w:pPr>
        <w:pStyle w:val="berschrift3"/>
        <w:rPr>
          <w:lang w:val="en-GB"/>
        </w:rPr>
      </w:pPr>
      <w:r>
        <w:rPr>
          <w:lang w:val="en-GB"/>
        </w:rPr>
        <w:lastRenderedPageBreak/>
        <w:t xml:space="preserve">1.3 </w:t>
      </w:r>
      <w:proofErr w:type="spellStart"/>
      <w:r>
        <w:rPr>
          <w:lang w:val="en-GB"/>
        </w:rPr>
        <w:t>Testfälle</w:t>
      </w:r>
      <w:proofErr w:type="spellEnd"/>
    </w:p>
    <w:p w:rsidR="002B152F" w:rsidRDefault="002B152F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:rsidR="005F3B9F" w:rsidRDefault="00E17ECE" w:rsidP="00E424E5">
      <w:pPr>
        <w:pStyle w:val="berschrift2"/>
        <w:numPr>
          <w:ilvl w:val="0"/>
          <w:numId w:val="1"/>
        </w:numPr>
        <w:ind w:left="284" w:hanging="284"/>
        <w:rPr>
          <w:lang w:val="de-DE"/>
        </w:rPr>
      </w:pPr>
      <w:r>
        <w:rPr>
          <w:lang w:val="de-DE"/>
        </w:rPr>
        <w:lastRenderedPageBreak/>
        <w:t>Christbaumkerzen</w:t>
      </w:r>
    </w:p>
    <w:p w:rsidR="008B7933" w:rsidRDefault="00DE3817" w:rsidP="002B5EED">
      <w:pPr>
        <w:pStyle w:val="berschrift3"/>
        <w:rPr>
          <w:lang w:val="de-DE"/>
        </w:rPr>
      </w:pPr>
      <w:r w:rsidRPr="00DE3817">
        <w:rPr>
          <w:lang w:val="de-DE"/>
        </w:rPr>
        <w:t>2.1</w:t>
      </w:r>
      <w:r w:rsidR="004D1889">
        <w:rPr>
          <w:lang w:val="de-DE"/>
        </w:rPr>
        <w:t>.1</w:t>
      </w:r>
      <w:r w:rsidRPr="00DE3817">
        <w:rPr>
          <w:lang w:val="de-DE"/>
        </w:rPr>
        <w:t xml:space="preserve"> </w:t>
      </w:r>
      <w:r>
        <w:rPr>
          <w:lang w:val="de-DE"/>
        </w:rPr>
        <w:t>Lösungsidee</w:t>
      </w:r>
      <w:r w:rsidR="00F811FB">
        <w:rPr>
          <w:lang w:val="de-DE"/>
        </w:rPr>
        <w:t xml:space="preserve"> rekursiv</w:t>
      </w:r>
    </w:p>
    <w:p w:rsidR="003B0C2A" w:rsidRDefault="00797A1C" w:rsidP="00DE3817">
      <w:pPr>
        <w:rPr>
          <w:lang w:val="de-DE"/>
        </w:rPr>
      </w:pPr>
      <w:r>
        <w:rPr>
          <w:lang w:val="de-DE"/>
        </w:rPr>
        <w:t>Die Funktion erhält als Parameter die Höhe des Baumes</w:t>
      </w:r>
      <w:r w:rsidR="00A1373C">
        <w:rPr>
          <w:lang w:val="de-DE"/>
        </w:rPr>
        <w:t xml:space="preserve">. </w:t>
      </w:r>
      <w:r w:rsidR="00786D8D">
        <w:rPr>
          <w:lang w:val="de-DE"/>
        </w:rPr>
        <w:t>Ist die Höhe 0, wird 0 zurückgegeben. Ist</w:t>
      </w:r>
      <w:r w:rsidR="00713F76">
        <w:rPr>
          <w:lang w:val="de-DE"/>
        </w:rPr>
        <w:t xml:space="preserve"> die Höhe 1, wird 1 zurückgegeben. </w:t>
      </w:r>
      <w:r w:rsidR="007873A1">
        <w:rPr>
          <w:lang w:val="de-DE"/>
        </w:rPr>
        <w:t>Ist die Höhe größer als 1, wird 1 + 3 * die Anzahl der Kerzen bei Höhe – 1 zurückgegeben.</w:t>
      </w:r>
    </w:p>
    <w:p w:rsidR="0011784A" w:rsidRDefault="0011784A" w:rsidP="003177BF">
      <w:pPr>
        <w:pStyle w:val="berschrift3"/>
        <w:rPr>
          <w:lang w:val="de-DE"/>
        </w:rPr>
      </w:pPr>
      <w:r>
        <w:rPr>
          <w:lang w:val="de-DE"/>
        </w:rPr>
        <w:t>2.1.2 Lösungsidee iterativ</w:t>
      </w:r>
    </w:p>
    <w:p w:rsidR="003177BF" w:rsidRPr="003177BF" w:rsidRDefault="00814EC4" w:rsidP="003177BF">
      <w:pPr>
        <w:rPr>
          <w:lang w:val="de-DE"/>
        </w:rPr>
      </w:pPr>
      <w:r>
        <w:rPr>
          <w:lang w:val="de-DE"/>
        </w:rPr>
        <w:t>Die Funktion erhält als Parameter die Höhe des Baumes</w:t>
      </w:r>
      <w:r>
        <w:rPr>
          <w:lang w:val="de-DE"/>
        </w:rPr>
        <w:t xml:space="preserve">. </w:t>
      </w:r>
      <w:r w:rsidR="00975B03">
        <w:rPr>
          <w:lang w:val="de-DE"/>
        </w:rPr>
        <w:t xml:space="preserve">Ist die Höhe 0, wird 0 zurückgegeben. </w:t>
      </w:r>
      <w:r w:rsidR="00DD6AC9">
        <w:rPr>
          <w:lang w:val="de-DE"/>
        </w:rPr>
        <w:t xml:space="preserve">Ist die Höhe größer als 0, wird eine Schleife von 1 bis Höhe </w:t>
      </w:r>
      <w:r w:rsidR="00D624ED">
        <w:rPr>
          <w:lang w:val="de-DE"/>
        </w:rPr>
        <w:t>durchgegangen</w:t>
      </w:r>
      <w:r w:rsidR="00DD6AC9">
        <w:rPr>
          <w:lang w:val="de-DE"/>
        </w:rPr>
        <w:t xml:space="preserve">. </w:t>
      </w:r>
      <w:r w:rsidR="00D624ED">
        <w:rPr>
          <w:lang w:val="de-DE"/>
        </w:rPr>
        <w:t xml:space="preserve">Bei jedem </w:t>
      </w:r>
      <w:r w:rsidR="00166F9B">
        <w:rPr>
          <w:lang w:val="de-DE"/>
        </w:rPr>
        <w:t xml:space="preserve">durchlauf </w:t>
      </w:r>
      <w:r w:rsidR="00A440DF">
        <w:rPr>
          <w:lang w:val="de-DE"/>
        </w:rPr>
        <w:t xml:space="preserve">wird eine zuvor auf 0 instanziierte Summenvariable auf </w:t>
      </w:r>
      <w:r w:rsidR="00F7586D">
        <w:rPr>
          <w:lang w:val="de-DE"/>
        </w:rPr>
        <w:t xml:space="preserve">summe * 3 + 1 gesetzt. </w:t>
      </w:r>
      <w:r w:rsidR="006F45C9">
        <w:rPr>
          <w:lang w:val="de-DE"/>
        </w:rPr>
        <w:t xml:space="preserve">Am Ende wird summe zurückgegeben. </w:t>
      </w:r>
    </w:p>
    <w:p w:rsidR="00A55C9C" w:rsidRDefault="003B0C2A" w:rsidP="00E97D72">
      <w:pPr>
        <w:pStyle w:val="berschrift3"/>
        <w:rPr>
          <w:lang w:val="de-DE"/>
        </w:rPr>
      </w:pPr>
      <w:r>
        <w:rPr>
          <w:lang w:val="de-DE"/>
        </w:rPr>
        <w:t xml:space="preserve">2.2 </w:t>
      </w:r>
      <w:r w:rsidR="00700079">
        <w:rPr>
          <w:lang w:val="de-DE"/>
        </w:rPr>
        <w:t>Pascal-Code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eastAsia="de-AT"/>
        </w:rPr>
      </w:pPr>
      <w:r w:rsidRPr="00B6657E">
        <w:rPr>
          <w:rFonts w:ascii="Consolas" w:eastAsia="Times New Roman" w:hAnsi="Consolas" w:cs="Times New Roman"/>
          <w:color w:val="569CD6"/>
          <w:lang w:eastAsia="de-AT"/>
        </w:rPr>
        <w:t>PROGRAM</w:t>
      </w:r>
      <w:r w:rsidRPr="00B6657E">
        <w:rPr>
          <w:rFonts w:ascii="Consolas" w:eastAsia="Times New Roman" w:hAnsi="Consolas" w:cs="Times New Roman"/>
          <w:color w:val="D4D4D4"/>
          <w:lang w:eastAsia="de-AT"/>
        </w:rPr>
        <w:t> </w:t>
      </w:r>
      <w:proofErr w:type="spellStart"/>
      <w:r w:rsidRPr="00B6657E">
        <w:rPr>
          <w:rFonts w:ascii="Consolas" w:eastAsia="Times New Roman" w:hAnsi="Consolas" w:cs="Times New Roman"/>
          <w:color w:val="D4D4D4"/>
          <w:lang w:eastAsia="de-AT"/>
        </w:rPr>
        <w:t>Candles</w:t>
      </w:r>
      <w:proofErr w:type="spellEnd"/>
      <w:r w:rsidRPr="00B6657E">
        <w:rPr>
          <w:rFonts w:ascii="Consolas" w:eastAsia="Times New Roman" w:hAnsi="Consolas" w:cs="Times New Roman"/>
          <w:color w:val="D4D4D4"/>
          <w:lang w:eastAsia="de-AT"/>
        </w:rPr>
        <w:t>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eastAsia="de-AT"/>
        </w:rPr>
      </w:pP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eastAsia="de-AT"/>
        </w:rPr>
      </w:pPr>
      <w:r w:rsidRPr="00B6657E">
        <w:rPr>
          <w:rFonts w:ascii="Consolas" w:eastAsia="Times New Roman" w:hAnsi="Consolas" w:cs="Times New Roman"/>
          <w:color w:val="D4D4D4"/>
          <w:lang w:eastAsia="de-AT"/>
        </w:rPr>
        <w:t>  </w:t>
      </w:r>
      <w:r w:rsidRPr="00B6657E">
        <w:rPr>
          <w:rFonts w:ascii="Consolas" w:eastAsia="Times New Roman" w:hAnsi="Consolas" w:cs="Times New Roman"/>
          <w:color w:val="569CD6"/>
          <w:lang w:eastAsia="de-AT"/>
        </w:rPr>
        <w:t>FUNCTION</w:t>
      </w:r>
      <w:r w:rsidRPr="00B6657E">
        <w:rPr>
          <w:rFonts w:ascii="Consolas" w:eastAsia="Times New Roman" w:hAnsi="Consolas" w:cs="Times New Roman"/>
          <w:color w:val="D4D4D4"/>
          <w:lang w:eastAsia="de-AT"/>
        </w:rPr>
        <w:t>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CDCAA"/>
          <w:lang w:eastAsia="de-AT"/>
        </w:rPr>
        <w:t>CalculateCandles</w:t>
      </w:r>
      <w:proofErr w:type="spellEnd"/>
      <w:r w:rsidRPr="00B6657E">
        <w:rPr>
          <w:rFonts w:ascii="Consolas" w:eastAsia="Times New Roman" w:hAnsi="Consolas" w:cs="Times New Roman"/>
          <w:color w:val="D4D4D4"/>
          <w:lang w:eastAsia="de-AT"/>
        </w:rPr>
        <w:t>(</w:t>
      </w:r>
      <w:proofErr w:type="spellStart"/>
      <w:proofErr w:type="gramEnd"/>
      <w:r w:rsidRPr="00B6657E">
        <w:rPr>
          <w:rFonts w:ascii="Consolas" w:eastAsia="Times New Roman" w:hAnsi="Consolas" w:cs="Times New Roman"/>
          <w:color w:val="D4D4D4"/>
          <w:lang w:eastAsia="de-AT"/>
        </w:rPr>
        <w:t>height</w:t>
      </w:r>
      <w:proofErr w:type="spellEnd"/>
      <w:r w:rsidRPr="00B6657E">
        <w:rPr>
          <w:rFonts w:ascii="Consolas" w:eastAsia="Times New Roman" w:hAnsi="Consolas" w:cs="Times New Roman"/>
          <w:color w:val="D4D4D4"/>
          <w:lang w:eastAsia="de-AT"/>
        </w:rPr>
        <w:t>: </w:t>
      </w:r>
      <w:r w:rsidRPr="00B6657E">
        <w:rPr>
          <w:rFonts w:ascii="Consolas" w:eastAsia="Times New Roman" w:hAnsi="Consolas" w:cs="Times New Roman"/>
          <w:color w:val="569CD6"/>
          <w:lang w:eastAsia="de-AT"/>
        </w:rPr>
        <w:t>integer</w:t>
      </w:r>
      <w:r w:rsidRPr="00B6657E">
        <w:rPr>
          <w:rFonts w:ascii="Consolas" w:eastAsia="Times New Roman" w:hAnsi="Consolas" w:cs="Times New Roman"/>
          <w:color w:val="D4D4D4"/>
          <w:lang w:eastAsia="de-AT"/>
        </w:rPr>
        <w:t>): </w:t>
      </w:r>
      <w:r w:rsidRPr="00B6657E">
        <w:rPr>
          <w:rFonts w:ascii="Consolas" w:eastAsia="Times New Roman" w:hAnsi="Consolas" w:cs="Times New Roman"/>
          <w:color w:val="569CD6"/>
          <w:lang w:eastAsia="de-AT"/>
        </w:rPr>
        <w:t>integer</w:t>
      </w:r>
      <w:r w:rsidRPr="00B6657E">
        <w:rPr>
          <w:rFonts w:ascii="Consolas" w:eastAsia="Times New Roman" w:hAnsi="Consolas" w:cs="Times New Roman"/>
          <w:color w:val="D4D4D4"/>
          <w:lang w:eastAsia="de-AT"/>
        </w:rPr>
        <w:t>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eastAsia="de-AT"/>
        </w:rPr>
        <w:t>   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B6657E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B6657E">
        <w:rPr>
          <w:rFonts w:ascii="Consolas" w:eastAsia="Times New Roman" w:hAnsi="Consolas" w:cs="Times New Roman"/>
          <w:color w:val="6A9955"/>
          <w:lang w:val="en-GB" w:eastAsia="de-AT"/>
        </w:rPr>
        <w:t>CalculateCandles</w:t>
      </w:r>
      <w:proofErr w:type="spellEnd"/>
      <w:r w:rsidRPr="00B6657E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if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height &gt; 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1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then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:</w:t>
      </w:r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= 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3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* </w:t>
      </w:r>
      <w:proofErr w:type="spell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(height - 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1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) + 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1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else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if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height = 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1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then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:</w:t>
      </w:r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= 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1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else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:</w:t>
      </w:r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= 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0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B6657E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B6657E">
        <w:rPr>
          <w:rFonts w:ascii="Consolas" w:eastAsia="Times New Roman" w:hAnsi="Consolas" w:cs="Times New Roman"/>
          <w:color w:val="6A9955"/>
          <w:lang w:val="en-GB" w:eastAsia="de-AT"/>
        </w:rPr>
        <w:t>CalculateCandles</w:t>
      </w:r>
      <w:proofErr w:type="spellEnd"/>
      <w:r w:rsidRPr="00B6657E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FUNCTION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CDCAA"/>
          <w:lang w:val="en-GB" w:eastAsia="de-AT"/>
        </w:rPr>
        <w:t>CalculateCandlesIterative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height: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integer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):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integer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sum, i: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integer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B6657E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B6657E">
        <w:rPr>
          <w:rFonts w:ascii="Consolas" w:eastAsia="Times New Roman" w:hAnsi="Consolas" w:cs="Times New Roman"/>
          <w:color w:val="6A9955"/>
          <w:lang w:val="en-GB" w:eastAsia="de-AT"/>
        </w:rPr>
        <w:t>CalculateCandlesIterative</w:t>
      </w:r>
      <w:proofErr w:type="spellEnd"/>
      <w:r w:rsidRPr="00B6657E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if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height &gt; 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0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then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begin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sum :</w:t>
      </w:r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= 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0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r w:rsidRPr="00B6657E">
        <w:rPr>
          <w:rFonts w:ascii="Consolas" w:eastAsia="Times New Roman" w:hAnsi="Consolas" w:cs="Times New Roman"/>
          <w:color w:val="C586C0"/>
          <w:lang w:val="en-GB" w:eastAsia="de-AT"/>
        </w:rPr>
        <w:t>for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i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:</w:t>
      </w:r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= 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1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to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height </w:t>
      </w:r>
      <w:r w:rsidRPr="00B6657E">
        <w:rPr>
          <w:rFonts w:ascii="Consolas" w:eastAsia="Times New Roman" w:hAnsi="Consolas" w:cs="Times New Roman"/>
          <w:color w:val="C586C0"/>
          <w:lang w:val="en-GB" w:eastAsia="de-AT"/>
        </w:rPr>
        <w:t>do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begin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        </w:t>
      </w:r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sum :</w:t>
      </w:r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= 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1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+ sum * 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3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B6657E">
        <w:rPr>
          <w:rFonts w:ascii="Consolas" w:eastAsia="Times New Roman" w:hAnsi="Consolas" w:cs="Times New Roman"/>
          <w:color w:val="6A9955"/>
          <w:lang w:val="en-GB" w:eastAsia="de-AT"/>
        </w:rPr>
        <w:t>(* FOR *)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else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sum :</w:t>
      </w:r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= 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0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CalculateCandlesIterative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:</w:t>
      </w:r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= sum;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B6657E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B6657E">
        <w:rPr>
          <w:rFonts w:ascii="Consolas" w:eastAsia="Times New Roman" w:hAnsi="Consolas" w:cs="Times New Roman"/>
          <w:color w:val="6A9955"/>
          <w:lang w:val="en-GB" w:eastAsia="de-AT"/>
        </w:rPr>
        <w:t>CalculateCandlesIterative</w:t>
      </w:r>
      <w:proofErr w:type="spellEnd"/>
      <w:r w:rsidRPr="00B6657E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B6657E">
        <w:rPr>
          <w:rFonts w:ascii="Consolas" w:eastAsia="Times New Roman" w:hAnsi="Consolas" w:cs="Times New Roman"/>
          <w:color w:val="6A9955"/>
          <w:lang w:val="en-GB" w:eastAsia="de-AT"/>
        </w:rPr>
        <w:t>(* Candles *)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0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));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1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));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2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));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3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));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4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));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5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));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6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));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CalculateCandlesIterative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0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));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CalculateCandlesIterative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1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));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CalculateCandlesIterative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2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));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CalculateCandlesIterative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3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));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CalculateCandlesIterative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4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));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CalculateCandlesIterative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5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));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proofErr w:type="gram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CalculateCandlesIterative</w:t>
      </w:r>
      <w:proofErr w:type="spellEnd"/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r w:rsidRPr="00B6657E">
        <w:rPr>
          <w:rFonts w:ascii="Consolas" w:eastAsia="Times New Roman" w:hAnsi="Consolas" w:cs="Times New Roman"/>
          <w:color w:val="B5CEA8"/>
          <w:lang w:val="en-GB" w:eastAsia="de-AT"/>
        </w:rPr>
        <w:t>6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));</w:t>
      </w:r>
    </w:p>
    <w:p w:rsidR="00B6657E" w:rsidRPr="00B6657E" w:rsidRDefault="00B6657E" w:rsidP="00B6657E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B6657E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B6657E">
        <w:rPr>
          <w:rFonts w:ascii="Consolas" w:eastAsia="Times New Roman" w:hAnsi="Consolas" w:cs="Times New Roman"/>
          <w:color w:val="D4D4D4"/>
          <w:lang w:val="en-GB" w:eastAsia="de-AT"/>
        </w:rPr>
        <w:t>. </w:t>
      </w:r>
      <w:r w:rsidRPr="00B6657E">
        <w:rPr>
          <w:rFonts w:ascii="Consolas" w:eastAsia="Times New Roman" w:hAnsi="Consolas" w:cs="Times New Roman"/>
          <w:color w:val="6A9955"/>
          <w:lang w:val="en-GB" w:eastAsia="de-AT"/>
        </w:rPr>
        <w:t>(* Candles *)</w:t>
      </w:r>
    </w:p>
    <w:p w:rsidR="00705FC2" w:rsidRPr="000C31A0" w:rsidRDefault="009922DB" w:rsidP="009922DB">
      <w:pPr>
        <w:pStyle w:val="berschrift3"/>
        <w:rPr>
          <w:lang w:val="en-GB"/>
        </w:rPr>
      </w:pPr>
      <w:r w:rsidRPr="000C31A0">
        <w:rPr>
          <w:lang w:val="en-GB"/>
        </w:rPr>
        <w:lastRenderedPageBreak/>
        <w:t>2.</w:t>
      </w:r>
      <w:r w:rsidR="000C31A0" w:rsidRPr="000C31A0">
        <w:rPr>
          <w:lang w:val="en-GB"/>
        </w:rPr>
        <w:t>3</w:t>
      </w:r>
      <w:r w:rsidRPr="000C31A0">
        <w:rPr>
          <w:lang w:val="en-GB"/>
        </w:rPr>
        <w:t xml:space="preserve"> </w:t>
      </w:r>
      <w:proofErr w:type="spellStart"/>
      <w:r w:rsidR="000C31A0" w:rsidRPr="000C31A0">
        <w:rPr>
          <w:lang w:val="en-GB"/>
        </w:rPr>
        <w:t>T</w:t>
      </w:r>
      <w:r w:rsidR="000C31A0">
        <w:rPr>
          <w:lang w:val="en-GB"/>
        </w:rPr>
        <w:t>estfälle</w:t>
      </w:r>
      <w:proofErr w:type="spellEnd"/>
    </w:p>
    <w:p w:rsidR="005B007D" w:rsidRDefault="005B007D">
      <w:pPr>
        <w:spacing w:after="160" w:line="259" w:lineRule="auto"/>
        <w:rPr>
          <w:lang w:val="de-DE"/>
        </w:rPr>
      </w:pPr>
      <w:r>
        <w:rPr>
          <w:lang w:val="de-DE"/>
        </w:rPr>
        <w:br w:type="page"/>
      </w:r>
    </w:p>
    <w:p w:rsidR="00FF1B6D" w:rsidRDefault="00592A3B" w:rsidP="00E5712B">
      <w:pPr>
        <w:pStyle w:val="berschrift2"/>
        <w:rPr>
          <w:lang w:val="de-DE"/>
        </w:rPr>
      </w:pPr>
      <w:r>
        <w:rPr>
          <w:lang w:val="de-DE"/>
        </w:rPr>
        <w:lastRenderedPageBreak/>
        <w:t>3</w:t>
      </w:r>
      <w:r w:rsidR="00C04ECA">
        <w:rPr>
          <w:lang w:val="de-DE"/>
        </w:rPr>
        <w:t xml:space="preserve">. </w:t>
      </w:r>
      <w:r>
        <w:rPr>
          <w:lang w:val="de-DE"/>
        </w:rPr>
        <w:t>Zeichenfolge Spiegeln</w:t>
      </w:r>
    </w:p>
    <w:p w:rsidR="00E97D72" w:rsidRDefault="00770841" w:rsidP="00356377">
      <w:pPr>
        <w:pStyle w:val="berschrift3"/>
        <w:rPr>
          <w:lang w:val="de-DE"/>
        </w:rPr>
      </w:pPr>
      <w:r>
        <w:rPr>
          <w:lang w:val="de-DE"/>
        </w:rPr>
        <w:t>3.1</w:t>
      </w:r>
      <w:r w:rsidR="005E64F5">
        <w:rPr>
          <w:lang w:val="de-DE"/>
        </w:rPr>
        <w:t>.1</w:t>
      </w:r>
      <w:r>
        <w:rPr>
          <w:lang w:val="de-DE"/>
        </w:rPr>
        <w:t xml:space="preserve"> Lösungsidee</w:t>
      </w:r>
      <w:r w:rsidR="00594826">
        <w:rPr>
          <w:lang w:val="de-DE"/>
        </w:rPr>
        <w:t xml:space="preserve"> Spiegeln</w:t>
      </w:r>
    </w:p>
    <w:p w:rsidR="00356377" w:rsidRDefault="005302C4" w:rsidP="00356377">
      <w:pPr>
        <w:rPr>
          <w:lang w:val="de-DE"/>
        </w:rPr>
      </w:pPr>
      <w:r>
        <w:rPr>
          <w:lang w:val="de-DE"/>
        </w:rPr>
        <w:t xml:space="preserve">Ist die Länge des an die Funktion </w:t>
      </w:r>
      <w:proofErr w:type="gramStart"/>
      <w:r>
        <w:rPr>
          <w:lang w:val="de-DE"/>
        </w:rPr>
        <w:t>Mirror(</w:t>
      </w:r>
      <w:proofErr w:type="gramEnd"/>
      <w:r>
        <w:rPr>
          <w:lang w:val="de-DE"/>
        </w:rPr>
        <w:t xml:space="preserve">) übergeben Zeichen 1, wird nur das Zeichen zurück gegeben. </w:t>
      </w:r>
      <w:r w:rsidR="00A75133">
        <w:rPr>
          <w:lang w:val="de-DE"/>
        </w:rPr>
        <w:t xml:space="preserve">Ist die Länge größer 1, wird das letzte Zeichen der Zeichenfolge + </w:t>
      </w:r>
      <w:r w:rsidR="00990D01">
        <w:rPr>
          <w:lang w:val="de-DE"/>
        </w:rPr>
        <w:t xml:space="preserve">die Zeichenfolge </w:t>
      </w:r>
      <w:proofErr w:type="gramStart"/>
      <w:r w:rsidR="00990D01">
        <w:rPr>
          <w:lang w:val="de-DE"/>
        </w:rPr>
        <w:t>minus dem letzten Zeichen</w:t>
      </w:r>
      <w:proofErr w:type="gramEnd"/>
      <w:r w:rsidR="00990D01">
        <w:rPr>
          <w:lang w:val="de-DE"/>
        </w:rPr>
        <w:t xml:space="preserve"> zurückgegeben. </w:t>
      </w:r>
      <w:r w:rsidR="00007A12">
        <w:rPr>
          <w:lang w:val="de-DE"/>
        </w:rPr>
        <w:t xml:space="preserve">Die </w:t>
      </w:r>
      <w:r w:rsidR="00333F24">
        <w:rPr>
          <w:lang w:val="de-DE"/>
        </w:rPr>
        <w:t xml:space="preserve">Zeichenfolge wird mit einer Funktion </w:t>
      </w:r>
      <w:proofErr w:type="spellStart"/>
      <w:proofErr w:type="gramStart"/>
      <w:r w:rsidR="00333F24">
        <w:rPr>
          <w:lang w:val="de-DE"/>
        </w:rPr>
        <w:t>ShortenString</w:t>
      </w:r>
      <w:proofErr w:type="spellEnd"/>
      <w:r w:rsidR="00333F24">
        <w:rPr>
          <w:lang w:val="de-DE"/>
        </w:rPr>
        <w:t>(</w:t>
      </w:r>
      <w:proofErr w:type="gramEnd"/>
      <w:r w:rsidR="00333F24">
        <w:rPr>
          <w:lang w:val="de-DE"/>
        </w:rPr>
        <w:t xml:space="preserve">) verkürzt. </w:t>
      </w:r>
      <w:r w:rsidR="0005319D">
        <w:rPr>
          <w:lang w:val="de-DE"/>
        </w:rPr>
        <w:t xml:space="preserve">Hier wird das Zeichen an der Stelle </w:t>
      </w:r>
      <w:proofErr w:type="spellStart"/>
      <w:r w:rsidR="0005319D">
        <w:rPr>
          <w:lang w:val="de-DE"/>
        </w:rPr>
        <w:t>Length</w:t>
      </w:r>
      <w:proofErr w:type="spellEnd"/>
      <w:r w:rsidR="0005319D">
        <w:rPr>
          <w:lang w:val="de-DE"/>
        </w:rPr>
        <w:t>(</w:t>
      </w:r>
      <w:proofErr w:type="spellStart"/>
      <w:r w:rsidR="0005319D">
        <w:rPr>
          <w:lang w:val="de-DE"/>
        </w:rPr>
        <w:t>str</w:t>
      </w:r>
      <w:proofErr w:type="spellEnd"/>
      <w:r w:rsidR="0005319D">
        <w:rPr>
          <w:lang w:val="de-DE"/>
        </w:rPr>
        <w:t>) gelöscht und der verkürzte String zurückgegeben.</w:t>
      </w:r>
    </w:p>
    <w:p w:rsidR="003F43D7" w:rsidRDefault="003F43D7" w:rsidP="00424340">
      <w:pPr>
        <w:pStyle w:val="berschrift3"/>
        <w:rPr>
          <w:lang w:val="de-DE"/>
        </w:rPr>
      </w:pPr>
      <w:r>
        <w:rPr>
          <w:lang w:val="de-DE"/>
        </w:rPr>
        <w:t>3.1.2 Lösungsidee Einlesen ohne zwischenspeichern</w:t>
      </w:r>
    </w:p>
    <w:p w:rsidR="00424340" w:rsidRDefault="0015277F" w:rsidP="00356377">
      <w:pPr>
        <w:rPr>
          <w:lang w:val="de-DE"/>
        </w:rPr>
      </w:pPr>
      <w:r>
        <w:rPr>
          <w:lang w:val="de-DE"/>
        </w:rPr>
        <w:t xml:space="preserve">Die Prozedur </w:t>
      </w:r>
      <w:proofErr w:type="spellStart"/>
      <w:r>
        <w:rPr>
          <w:lang w:val="de-DE"/>
        </w:rPr>
        <w:t>ReadString</w:t>
      </w:r>
      <w:proofErr w:type="spellEnd"/>
      <w:r>
        <w:rPr>
          <w:lang w:val="de-DE"/>
        </w:rPr>
        <w:t xml:space="preserve"> liest zu</w:t>
      </w:r>
      <w:r w:rsidR="00E6103F">
        <w:rPr>
          <w:lang w:val="de-DE"/>
        </w:rPr>
        <w:t>erst ein</w:t>
      </w:r>
      <w:r w:rsidR="005B21D9">
        <w:rPr>
          <w:lang w:val="de-DE"/>
        </w:rPr>
        <w:t xml:space="preserve"> Zeichen ein. Ist dieses Zeichen kein Zeilenumbruch, </w:t>
      </w:r>
      <w:r w:rsidR="00E47BB0">
        <w:rPr>
          <w:lang w:val="de-DE"/>
        </w:rPr>
        <w:t xml:space="preserve">wird die Funktion wieder aufgerufen. </w:t>
      </w:r>
      <w:r w:rsidR="00116CA8">
        <w:rPr>
          <w:lang w:val="de-DE"/>
        </w:rPr>
        <w:t>Sobald der erste Umbruch eingelesen wird, wird jeder Aufruf beginnend mit dem neuesten ab</w:t>
      </w:r>
      <w:r w:rsidR="00FD4364">
        <w:rPr>
          <w:lang w:val="de-DE"/>
        </w:rPr>
        <w:t xml:space="preserve">gearbeitet und </w:t>
      </w:r>
      <w:r w:rsidR="000D4D98">
        <w:rPr>
          <w:lang w:val="de-DE"/>
        </w:rPr>
        <w:t>das dort eingelesene Zeichen ausgegeben.</w:t>
      </w:r>
    </w:p>
    <w:p w:rsidR="0095339D" w:rsidRDefault="0095339D" w:rsidP="00770227">
      <w:pPr>
        <w:pStyle w:val="berschrift3"/>
        <w:rPr>
          <w:lang w:val="de-DE"/>
        </w:rPr>
      </w:pPr>
      <w:r>
        <w:rPr>
          <w:lang w:val="de-DE"/>
        </w:rPr>
        <w:t>3.2 Pascal-Code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PROGRAM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MirrorText</w:t>
      </w:r>
      <w:proofErr w:type="spell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FUNCTION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proofErr w:type="gramStart"/>
      <w:r w:rsidRPr="00141ECC">
        <w:rPr>
          <w:rFonts w:ascii="Consolas" w:eastAsia="Times New Roman" w:hAnsi="Consolas" w:cs="Times New Roman"/>
          <w:color w:val="DCDCAA"/>
          <w:lang w:val="en-GB" w:eastAsia="de-AT"/>
        </w:rPr>
        <w:t>ShortenString</w:t>
      </w:r>
      <w:proofErr w:type="spell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s: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string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):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string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141ECC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141ECC">
        <w:rPr>
          <w:rFonts w:ascii="Consolas" w:eastAsia="Times New Roman" w:hAnsi="Consolas" w:cs="Times New Roman"/>
          <w:color w:val="6A9955"/>
          <w:lang w:val="en-GB" w:eastAsia="de-AT"/>
        </w:rPr>
        <w:t>ShortenString</w:t>
      </w:r>
      <w:proofErr w:type="spellEnd"/>
      <w:r w:rsidRPr="00141ECC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gramStart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Delete(</w:t>
      </w:r>
      <w:proofErr w:type="gram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s, Length(s), </w:t>
      </w:r>
      <w:r w:rsidRPr="00141ECC">
        <w:rPr>
          <w:rFonts w:ascii="Consolas" w:eastAsia="Times New Roman" w:hAnsi="Consolas" w:cs="Times New Roman"/>
          <w:color w:val="B5CEA8"/>
          <w:lang w:val="en-GB" w:eastAsia="de-AT"/>
        </w:rPr>
        <w:t>1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proofErr w:type="spellStart"/>
      <w:proofErr w:type="gramStart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ShortenString</w:t>
      </w:r>
      <w:proofErr w:type="spell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:</w:t>
      </w:r>
      <w:proofErr w:type="gram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= s;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141ECC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141ECC">
        <w:rPr>
          <w:rFonts w:ascii="Consolas" w:eastAsia="Times New Roman" w:hAnsi="Consolas" w:cs="Times New Roman"/>
          <w:color w:val="6A9955"/>
          <w:lang w:val="en-GB" w:eastAsia="de-AT"/>
        </w:rPr>
        <w:t>ShortenString</w:t>
      </w:r>
      <w:proofErr w:type="spellEnd"/>
      <w:r w:rsidRPr="00141ECC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FUNCTION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gramStart"/>
      <w:r w:rsidRPr="00141ECC">
        <w:rPr>
          <w:rFonts w:ascii="Consolas" w:eastAsia="Times New Roman" w:hAnsi="Consolas" w:cs="Times New Roman"/>
          <w:color w:val="DCDCAA"/>
          <w:lang w:val="en-GB" w:eastAsia="de-AT"/>
        </w:rPr>
        <w:t>Mirror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s: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string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):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string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141ECC">
        <w:rPr>
          <w:rFonts w:ascii="Consolas" w:eastAsia="Times New Roman" w:hAnsi="Consolas" w:cs="Times New Roman"/>
          <w:color w:val="6A9955"/>
          <w:lang w:val="en-GB" w:eastAsia="de-AT"/>
        </w:rPr>
        <w:t>(* Mirror *)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if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Length(s) &gt; </w:t>
      </w:r>
      <w:r w:rsidRPr="00141ECC">
        <w:rPr>
          <w:rFonts w:ascii="Consolas" w:eastAsia="Times New Roman" w:hAnsi="Consolas" w:cs="Times New Roman"/>
          <w:color w:val="B5CEA8"/>
          <w:lang w:val="en-GB" w:eastAsia="de-AT"/>
        </w:rPr>
        <w:t>1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then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gramStart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Mirror :</w:t>
      </w:r>
      <w:proofErr w:type="gram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= s[Length(s)] + Mirror(</w:t>
      </w:r>
      <w:proofErr w:type="spellStart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ShortenString</w:t>
      </w:r>
      <w:proofErr w:type="spell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(s))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else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gramStart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Mirror :</w:t>
      </w:r>
      <w:proofErr w:type="gram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= s;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141ECC">
        <w:rPr>
          <w:rFonts w:ascii="Consolas" w:eastAsia="Times New Roman" w:hAnsi="Consolas" w:cs="Times New Roman"/>
          <w:color w:val="6A9955"/>
          <w:lang w:val="en-GB" w:eastAsia="de-AT"/>
        </w:rPr>
        <w:t>(* Mirror *)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PROCEDURE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141ECC">
        <w:rPr>
          <w:rFonts w:ascii="Consolas" w:eastAsia="Times New Roman" w:hAnsi="Consolas" w:cs="Times New Roman"/>
          <w:color w:val="DCDCAA"/>
          <w:lang w:val="en-GB" w:eastAsia="de-AT"/>
        </w:rPr>
        <w:t>ReadString</w:t>
      </w:r>
      <w:proofErr w:type="spell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var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ch</w:t>
      </w:r>
      <w:proofErr w:type="spell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: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char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;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141ECC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141ECC">
        <w:rPr>
          <w:rFonts w:ascii="Consolas" w:eastAsia="Times New Roman" w:hAnsi="Consolas" w:cs="Times New Roman"/>
          <w:color w:val="6A9955"/>
          <w:lang w:val="en-GB" w:eastAsia="de-AT"/>
        </w:rPr>
        <w:t>ReadString</w:t>
      </w:r>
      <w:proofErr w:type="spellEnd"/>
      <w:r w:rsidRPr="00141ECC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Read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ch</w:t>
      </w:r>
      <w:proofErr w:type="spell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if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proofErr w:type="spellStart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ch</w:t>
      </w:r>
      <w:proofErr w:type="spell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&lt;&gt; </w:t>
      </w:r>
      <w:proofErr w:type="spellStart"/>
      <w:proofErr w:type="gramStart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Chr</w:t>
      </w:r>
      <w:proofErr w:type="spell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141ECC">
        <w:rPr>
          <w:rFonts w:ascii="Consolas" w:eastAsia="Times New Roman" w:hAnsi="Consolas" w:cs="Times New Roman"/>
          <w:color w:val="B5CEA8"/>
          <w:lang w:val="en-GB" w:eastAsia="de-AT"/>
        </w:rPr>
        <w:t>13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)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then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      </w:t>
      </w:r>
      <w:proofErr w:type="spellStart"/>
      <w:proofErr w:type="gramStart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ReadString</w:t>
      </w:r>
      <w:proofErr w:type="spell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   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Write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spellStart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ch</w:t>
      </w:r>
      <w:proofErr w:type="spell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  </w:t>
      </w: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; </w:t>
      </w:r>
      <w:r w:rsidRPr="00141ECC">
        <w:rPr>
          <w:rFonts w:ascii="Consolas" w:eastAsia="Times New Roman" w:hAnsi="Consolas" w:cs="Times New Roman"/>
          <w:color w:val="6A9955"/>
          <w:lang w:val="en-GB" w:eastAsia="de-AT"/>
        </w:rPr>
        <w:t>(* </w:t>
      </w:r>
      <w:proofErr w:type="spellStart"/>
      <w:r w:rsidRPr="00141ECC">
        <w:rPr>
          <w:rFonts w:ascii="Consolas" w:eastAsia="Times New Roman" w:hAnsi="Consolas" w:cs="Times New Roman"/>
          <w:color w:val="6A9955"/>
          <w:lang w:val="en-GB" w:eastAsia="de-AT"/>
        </w:rPr>
        <w:t>ReadString</w:t>
      </w:r>
      <w:proofErr w:type="spellEnd"/>
      <w:r w:rsidRPr="00141ECC">
        <w:rPr>
          <w:rFonts w:ascii="Consolas" w:eastAsia="Times New Roman" w:hAnsi="Consolas" w:cs="Times New Roman"/>
          <w:color w:val="6A9955"/>
          <w:lang w:val="en-GB" w:eastAsia="de-AT"/>
        </w:rPr>
        <w:t> *)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BEGIN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</w:t>
      </w:r>
      <w:r w:rsidRPr="00141ECC">
        <w:rPr>
          <w:rFonts w:ascii="Consolas" w:eastAsia="Times New Roman" w:hAnsi="Consolas" w:cs="Times New Roman"/>
          <w:color w:val="6A9955"/>
          <w:lang w:val="en-GB" w:eastAsia="de-AT"/>
        </w:rPr>
        <w:t>(* Mirror *)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Mirror(</w:t>
      </w:r>
      <w:r w:rsidRPr="00141ECC">
        <w:rPr>
          <w:rFonts w:ascii="Consolas" w:eastAsia="Times New Roman" w:hAnsi="Consolas" w:cs="Times New Roman"/>
          <w:color w:val="CE9178"/>
          <w:lang w:val="en-GB" w:eastAsia="de-AT"/>
        </w:rPr>
        <w:t>'test'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));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Mirror(</w:t>
      </w:r>
      <w:r w:rsidRPr="00141ECC">
        <w:rPr>
          <w:rFonts w:ascii="Consolas" w:eastAsia="Times New Roman" w:hAnsi="Consolas" w:cs="Times New Roman"/>
          <w:color w:val="CE9178"/>
          <w:lang w:val="en-GB" w:eastAsia="de-AT"/>
        </w:rPr>
        <w:t>'this is a test sentence'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));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WriteLn</w:t>
      </w:r>
      <w:proofErr w:type="spell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Mirror(</w:t>
      </w:r>
      <w:r w:rsidRPr="00141ECC">
        <w:rPr>
          <w:rFonts w:ascii="Consolas" w:eastAsia="Times New Roman" w:hAnsi="Consolas" w:cs="Times New Roman"/>
          <w:color w:val="CE9178"/>
          <w:lang w:val="en-GB" w:eastAsia="de-AT"/>
        </w:rPr>
        <w:t>'</w:t>
      </w:r>
      <w:proofErr w:type="spellStart"/>
      <w:r w:rsidRPr="00141ECC">
        <w:rPr>
          <w:rFonts w:ascii="Consolas" w:eastAsia="Times New Roman" w:hAnsi="Consolas" w:cs="Times New Roman"/>
          <w:color w:val="CE9178"/>
          <w:lang w:val="en-GB" w:eastAsia="de-AT"/>
        </w:rPr>
        <w:t>nailimixaM</w:t>
      </w:r>
      <w:proofErr w:type="spellEnd"/>
      <w:r w:rsidRPr="00141ECC">
        <w:rPr>
          <w:rFonts w:ascii="Consolas" w:eastAsia="Times New Roman" w:hAnsi="Consolas" w:cs="Times New Roman"/>
          <w:color w:val="CE9178"/>
          <w:lang w:val="en-GB" w:eastAsia="de-AT"/>
        </w:rPr>
        <w:t>'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));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  </w:t>
      </w:r>
      <w:proofErr w:type="spellStart"/>
      <w:proofErr w:type="gramStart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ReadString</w:t>
      </w:r>
      <w:proofErr w:type="spell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(</w:t>
      </w:r>
      <w:proofErr w:type="gramEnd"/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);</w:t>
      </w:r>
    </w:p>
    <w:p w:rsidR="00141ECC" w:rsidRPr="00141ECC" w:rsidRDefault="00141ECC" w:rsidP="00141ECC">
      <w:pPr>
        <w:shd w:val="clear" w:color="auto" w:fill="1E1E1E"/>
        <w:rPr>
          <w:rFonts w:ascii="Consolas" w:eastAsia="Times New Roman" w:hAnsi="Consolas" w:cs="Times New Roman"/>
          <w:color w:val="D4D4D4"/>
          <w:lang w:val="en-GB" w:eastAsia="de-AT"/>
        </w:rPr>
      </w:pPr>
      <w:r w:rsidRPr="00141ECC">
        <w:rPr>
          <w:rFonts w:ascii="Consolas" w:eastAsia="Times New Roman" w:hAnsi="Consolas" w:cs="Times New Roman"/>
          <w:color w:val="569CD6"/>
          <w:lang w:val="en-GB" w:eastAsia="de-AT"/>
        </w:rPr>
        <w:t>END</w:t>
      </w:r>
      <w:r w:rsidRPr="00141ECC">
        <w:rPr>
          <w:rFonts w:ascii="Consolas" w:eastAsia="Times New Roman" w:hAnsi="Consolas" w:cs="Times New Roman"/>
          <w:color w:val="D4D4D4"/>
          <w:lang w:val="en-GB" w:eastAsia="de-AT"/>
        </w:rPr>
        <w:t>. </w:t>
      </w:r>
      <w:r w:rsidRPr="00141ECC">
        <w:rPr>
          <w:rFonts w:ascii="Consolas" w:eastAsia="Times New Roman" w:hAnsi="Consolas" w:cs="Times New Roman"/>
          <w:color w:val="6A9955"/>
          <w:lang w:val="en-GB" w:eastAsia="de-AT"/>
        </w:rPr>
        <w:t>(* Mirror *)</w:t>
      </w:r>
    </w:p>
    <w:p w:rsidR="00271956" w:rsidRDefault="00271956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:rsidR="000011E3" w:rsidRPr="00141ECC" w:rsidRDefault="00271956" w:rsidP="001C51FF">
      <w:pPr>
        <w:pStyle w:val="berschrift3"/>
        <w:rPr>
          <w:lang w:val="en-GB"/>
        </w:rPr>
      </w:pPr>
      <w:bookmarkStart w:id="0" w:name="_GoBack"/>
      <w:r>
        <w:rPr>
          <w:lang w:val="en-GB"/>
        </w:rPr>
        <w:lastRenderedPageBreak/>
        <w:t xml:space="preserve">3.3 </w:t>
      </w:r>
      <w:proofErr w:type="spellStart"/>
      <w:r>
        <w:rPr>
          <w:lang w:val="en-GB"/>
        </w:rPr>
        <w:t>Testfälle</w:t>
      </w:r>
      <w:bookmarkEnd w:id="0"/>
      <w:proofErr w:type="spellEnd"/>
    </w:p>
    <w:sectPr w:rsidR="000011E3" w:rsidRPr="00141ECC" w:rsidSect="006609EF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3DAD"/>
    <w:multiLevelType w:val="multilevel"/>
    <w:tmpl w:val="F8D47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A32C17"/>
    <w:multiLevelType w:val="hybridMultilevel"/>
    <w:tmpl w:val="EC74B81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97129"/>
    <w:multiLevelType w:val="hybridMultilevel"/>
    <w:tmpl w:val="591E462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F51"/>
    <w:rsid w:val="000011E3"/>
    <w:rsid w:val="00007A12"/>
    <w:rsid w:val="00007CE9"/>
    <w:rsid w:val="0001063C"/>
    <w:rsid w:val="00052802"/>
    <w:rsid w:val="0005319D"/>
    <w:rsid w:val="000636A2"/>
    <w:rsid w:val="000838CB"/>
    <w:rsid w:val="000A2564"/>
    <w:rsid w:val="000B4FF3"/>
    <w:rsid w:val="000C31A0"/>
    <w:rsid w:val="000D4D98"/>
    <w:rsid w:val="000E2330"/>
    <w:rsid w:val="000E274F"/>
    <w:rsid w:val="000E46CA"/>
    <w:rsid w:val="000F06F0"/>
    <w:rsid w:val="001141CA"/>
    <w:rsid w:val="00116CA8"/>
    <w:rsid w:val="0011784A"/>
    <w:rsid w:val="00124AD3"/>
    <w:rsid w:val="00131064"/>
    <w:rsid w:val="0013415F"/>
    <w:rsid w:val="00141ECC"/>
    <w:rsid w:val="001434E9"/>
    <w:rsid w:val="00152242"/>
    <w:rsid w:val="0015277F"/>
    <w:rsid w:val="00166F9B"/>
    <w:rsid w:val="0018074F"/>
    <w:rsid w:val="001B5055"/>
    <w:rsid w:val="001C51FF"/>
    <w:rsid w:val="001D1ED8"/>
    <w:rsid w:val="001F0E69"/>
    <w:rsid w:val="00211D6B"/>
    <w:rsid w:val="00211F51"/>
    <w:rsid w:val="00223C03"/>
    <w:rsid w:val="00230DDB"/>
    <w:rsid w:val="00243E55"/>
    <w:rsid w:val="0024434A"/>
    <w:rsid w:val="00271956"/>
    <w:rsid w:val="002A384D"/>
    <w:rsid w:val="002A7B2A"/>
    <w:rsid w:val="002B152F"/>
    <w:rsid w:val="002B256C"/>
    <w:rsid w:val="002B5EED"/>
    <w:rsid w:val="002F5300"/>
    <w:rsid w:val="00313394"/>
    <w:rsid w:val="00316A0E"/>
    <w:rsid w:val="003177BF"/>
    <w:rsid w:val="00321C0E"/>
    <w:rsid w:val="0033184C"/>
    <w:rsid w:val="00333BF9"/>
    <w:rsid w:val="00333F24"/>
    <w:rsid w:val="00356377"/>
    <w:rsid w:val="00386137"/>
    <w:rsid w:val="00392538"/>
    <w:rsid w:val="003B0C2A"/>
    <w:rsid w:val="003C51A9"/>
    <w:rsid w:val="003D4960"/>
    <w:rsid w:val="003E4E41"/>
    <w:rsid w:val="003E63D8"/>
    <w:rsid w:val="003F43D7"/>
    <w:rsid w:val="0042157E"/>
    <w:rsid w:val="00424340"/>
    <w:rsid w:val="00467FCD"/>
    <w:rsid w:val="00477275"/>
    <w:rsid w:val="00490DC7"/>
    <w:rsid w:val="004D1889"/>
    <w:rsid w:val="004E5073"/>
    <w:rsid w:val="004F000D"/>
    <w:rsid w:val="004F214C"/>
    <w:rsid w:val="005302C4"/>
    <w:rsid w:val="00532D54"/>
    <w:rsid w:val="00573E80"/>
    <w:rsid w:val="005850AD"/>
    <w:rsid w:val="00592A3B"/>
    <w:rsid w:val="00594826"/>
    <w:rsid w:val="005B007D"/>
    <w:rsid w:val="005B21D9"/>
    <w:rsid w:val="005C0660"/>
    <w:rsid w:val="005C3505"/>
    <w:rsid w:val="005D366E"/>
    <w:rsid w:val="005E64F5"/>
    <w:rsid w:val="005F3B9F"/>
    <w:rsid w:val="00603DFB"/>
    <w:rsid w:val="006065CE"/>
    <w:rsid w:val="00606E57"/>
    <w:rsid w:val="00612275"/>
    <w:rsid w:val="00623056"/>
    <w:rsid w:val="00624073"/>
    <w:rsid w:val="0063330C"/>
    <w:rsid w:val="00636C45"/>
    <w:rsid w:val="00647135"/>
    <w:rsid w:val="00657538"/>
    <w:rsid w:val="006609EF"/>
    <w:rsid w:val="00671CFA"/>
    <w:rsid w:val="00673680"/>
    <w:rsid w:val="00682C7F"/>
    <w:rsid w:val="00686B48"/>
    <w:rsid w:val="006B4BBA"/>
    <w:rsid w:val="006B68A5"/>
    <w:rsid w:val="006C392A"/>
    <w:rsid w:val="006C5169"/>
    <w:rsid w:val="006F45C9"/>
    <w:rsid w:val="006F4DA8"/>
    <w:rsid w:val="00700079"/>
    <w:rsid w:val="00705FC2"/>
    <w:rsid w:val="00706DA6"/>
    <w:rsid w:val="00713F76"/>
    <w:rsid w:val="00723EFA"/>
    <w:rsid w:val="00734EB8"/>
    <w:rsid w:val="0073623A"/>
    <w:rsid w:val="007403E4"/>
    <w:rsid w:val="00770227"/>
    <w:rsid w:val="00770841"/>
    <w:rsid w:val="00786D8D"/>
    <w:rsid w:val="007873A1"/>
    <w:rsid w:val="00797A1C"/>
    <w:rsid w:val="007D33EC"/>
    <w:rsid w:val="007E4C8A"/>
    <w:rsid w:val="00814EC4"/>
    <w:rsid w:val="008355F1"/>
    <w:rsid w:val="008479AA"/>
    <w:rsid w:val="008553C0"/>
    <w:rsid w:val="00887BD7"/>
    <w:rsid w:val="008B5729"/>
    <w:rsid w:val="008B7933"/>
    <w:rsid w:val="008C4D6A"/>
    <w:rsid w:val="008E0547"/>
    <w:rsid w:val="008E79DD"/>
    <w:rsid w:val="008F04EA"/>
    <w:rsid w:val="00923FF2"/>
    <w:rsid w:val="0095339D"/>
    <w:rsid w:val="009540A0"/>
    <w:rsid w:val="00955532"/>
    <w:rsid w:val="00967947"/>
    <w:rsid w:val="00974E55"/>
    <w:rsid w:val="00975B03"/>
    <w:rsid w:val="00980E6E"/>
    <w:rsid w:val="00990D01"/>
    <w:rsid w:val="009922DB"/>
    <w:rsid w:val="009F1C27"/>
    <w:rsid w:val="00A063E9"/>
    <w:rsid w:val="00A1373C"/>
    <w:rsid w:val="00A3127E"/>
    <w:rsid w:val="00A440DF"/>
    <w:rsid w:val="00A55C9C"/>
    <w:rsid w:val="00A75133"/>
    <w:rsid w:val="00A831FC"/>
    <w:rsid w:val="00A97A51"/>
    <w:rsid w:val="00AA4B79"/>
    <w:rsid w:val="00AA5B75"/>
    <w:rsid w:val="00B23F53"/>
    <w:rsid w:val="00B2795C"/>
    <w:rsid w:val="00B3716F"/>
    <w:rsid w:val="00B6657E"/>
    <w:rsid w:val="00B8004B"/>
    <w:rsid w:val="00B8163E"/>
    <w:rsid w:val="00B92193"/>
    <w:rsid w:val="00B966FE"/>
    <w:rsid w:val="00BC2FF4"/>
    <w:rsid w:val="00BE42EE"/>
    <w:rsid w:val="00BF4333"/>
    <w:rsid w:val="00C04ECA"/>
    <w:rsid w:val="00C12BC1"/>
    <w:rsid w:val="00C25119"/>
    <w:rsid w:val="00C267C8"/>
    <w:rsid w:val="00C50039"/>
    <w:rsid w:val="00C55E5D"/>
    <w:rsid w:val="00C64BA3"/>
    <w:rsid w:val="00C92D06"/>
    <w:rsid w:val="00CC5D9A"/>
    <w:rsid w:val="00D624ED"/>
    <w:rsid w:val="00DC353F"/>
    <w:rsid w:val="00DD1C3A"/>
    <w:rsid w:val="00DD6AC9"/>
    <w:rsid w:val="00DD72B7"/>
    <w:rsid w:val="00DE3817"/>
    <w:rsid w:val="00DE7225"/>
    <w:rsid w:val="00E17ECE"/>
    <w:rsid w:val="00E32B28"/>
    <w:rsid w:val="00E424E5"/>
    <w:rsid w:val="00E47BB0"/>
    <w:rsid w:val="00E5712B"/>
    <w:rsid w:val="00E6103F"/>
    <w:rsid w:val="00E76308"/>
    <w:rsid w:val="00E83C6E"/>
    <w:rsid w:val="00E97D72"/>
    <w:rsid w:val="00F30D9E"/>
    <w:rsid w:val="00F414EA"/>
    <w:rsid w:val="00F7586D"/>
    <w:rsid w:val="00F75DA9"/>
    <w:rsid w:val="00F811FB"/>
    <w:rsid w:val="00FA6DC2"/>
    <w:rsid w:val="00FB785D"/>
    <w:rsid w:val="00FC004A"/>
    <w:rsid w:val="00FC1B17"/>
    <w:rsid w:val="00FD3CFA"/>
    <w:rsid w:val="00FD4364"/>
    <w:rsid w:val="00FD7102"/>
    <w:rsid w:val="00FF1B6D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91DE"/>
  <w15:chartTrackingRefBased/>
  <w15:docId w15:val="{7FFAF93E-5D1E-45D1-A0A0-884EF1CA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716F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D1C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3DFB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3D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8D08D" w:themeColor="accent6" w:themeTint="99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1C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3DF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90DC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03DFB"/>
    <w:rPr>
      <w:rFonts w:asciiTheme="majorHAnsi" w:eastAsiaTheme="majorEastAsia" w:hAnsiTheme="majorHAnsi" w:cstheme="majorBidi"/>
      <w:color w:val="A8D08D" w:themeColor="accent6" w:themeTint="99"/>
      <w:sz w:val="24"/>
      <w:szCs w:val="24"/>
    </w:rPr>
  </w:style>
  <w:style w:type="table" w:styleId="Tabellenraster">
    <w:name w:val="Table Grid"/>
    <w:basedOn w:val="NormaleTabelle"/>
    <w:uiPriority w:val="39"/>
    <w:rsid w:val="00230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6">
    <w:name w:val="Grid Table 5 Dark Accent 6"/>
    <w:basedOn w:val="NormaleTabelle"/>
    <w:uiPriority w:val="50"/>
    <w:rsid w:val="00FD71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entabelle3Akzent6">
    <w:name w:val="List Table 3 Accent 6"/>
    <w:basedOn w:val="NormaleTabelle"/>
    <w:uiPriority w:val="48"/>
    <w:rsid w:val="0018074F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Documents\FHOOE\ADE\Uebung\Uebungen\Uebung_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EE204-B0C1-4F30-BB5C-B72C4D703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Uebung_Vorlage.dotx</Template>
  <TotalTime>0</TotalTime>
  <Pages>9</Pages>
  <Words>1365</Words>
  <Characters>8601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FH-Hagenberg</Company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MITTER.Maximilian</cp:lastModifiedBy>
  <cp:revision>130</cp:revision>
  <dcterms:created xsi:type="dcterms:W3CDTF">2020-01-07T08:42:00Z</dcterms:created>
  <dcterms:modified xsi:type="dcterms:W3CDTF">2020-01-07T10:39:00Z</dcterms:modified>
</cp:coreProperties>
</file>